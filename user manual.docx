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3806E6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3C031DFF" wp14:editId="5EA284C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Default="00CC0469">
                                <w:pPr>
                                  <w:pStyle w:val="ContactInfo"/>
                                </w:pPr>
                                <w:r>
                                  <w:t>Submitted by :</w:t>
                                </w:r>
                              </w:p>
                              <w:p w:rsidR="00CC0469" w:rsidRDefault="00CC0469">
                                <w:pPr>
                                  <w:pStyle w:val="ContactInfo"/>
                                </w:pPr>
                                <w:r>
                                  <w:t>Fady Khalaf fahmy : sec 2</w:t>
                                </w:r>
                              </w:p>
                              <w:p w:rsidR="00CC0469" w:rsidRDefault="00CC0469">
                                <w:pPr>
                                  <w:pStyle w:val="ContactInfo"/>
                                </w:pPr>
                                <w:r>
                                  <w:t>Maged Magdy Shokry :sec 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031D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2163EE" w:rsidRDefault="00CC0469">
                          <w:pPr>
                            <w:pStyle w:val="ContactInfo"/>
                          </w:pPr>
                          <w:r>
                            <w:t>Submitted by :</w:t>
                          </w:r>
                        </w:p>
                        <w:p w:rsidR="00CC0469" w:rsidRDefault="00CC0469">
                          <w:pPr>
                            <w:pStyle w:val="ContactInfo"/>
                          </w:pPr>
                          <w:r>
                            <w:t>Fady Khalaf fahmy : sec 2</w:t>
                          </w:r>
                        </w:p>
                        <w:p w:rsidR="00CC0469" w:rsidRDefault="00CC0469">
                          <w:pPr>
                            <w:pStyle w:val="ContactInfo"/>
                          </w:pPr>
                          <w:r>
                            <w:t>Maged Magdy Shokry :sec  2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1BCD52B0" wp14:editId="2EE9F5D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Default="00CC0469" w:rsidP="00CC0469">
                                    <w:pPr>
                                      <w:pStyle w:val="Title"/>
                                    </w:pPr>
                                    <w:r>
                                      <w:t>Memory Management</w:t>
                                    </w:r>
                                  </w:p>
                                </w:sdtContent>
                              </w:sdt>
                              <w:p w:rsidR="002163EE" w:rsidRDefault="005926D1" w:rsidP="00CC0469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0469">
                                      <w:t>Mini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CD52B0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Default="00CC0469" w:rsidP="00CC0469">
                              <w:pPr>
                                <w:pStyle w:val="Title"/>
                              </w:pPr>
                              <w:r>
                                <w:t>Memory Management</w:t>
                              </w:r>
                            </w:p>
                          </w:sdtContent>
                        </w:sdt>
                        <w:p w:rsidR="002163EE" w:rsidRDefault="005926D1" w:rsidP="00CC0469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C0469">
                                <w:t>Mini project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C0469" w:rsidRPr="00CC0469">
            <w:rPr>
              <w:noProof/>
              <w:color w:val="595959" w:themeColor="text1" w:themeTint="A6"/>
              <w:sz w:val="24"/>
              <w:lang w:eastAsia="en-US"/>
            </w:rPr>
            <w:drawing>
              <wp:inline distT="0" distB="0" distL="0" distR="0" wp14:anchorId="60891305" wp14:editId="05AB7F76">
                <wp:extent cx="5274945" cy="5010150"/>
                <wp:effectExtent l="0" t="0" r="1905" b="0"/>
                <wp:docPr id="2" name="Picture 2" descr="C:\Users\fady khalaf\Desktop\o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fady khalaf\Desktop\o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81270" cy="5016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163EE" w:rsidRDefault="003806E6">
          <w:r>
            <w:br w:type="page"/>
          </w:r>
        </w:p>
      </w:sdtContent>
    </w:sdt>
    <w:bookmarkEnd w:id="4"/>
    <w:bookmarkEnd w:id="3"/>
    <w:bookmarkEnd w:id="2"/>
    <w:bookmarkEnd w:id="1"/>
    <w:bookmarkEnd w:id="0"/>
    <w:p w:rsidR="002163EE" w:rsidRDefault="00CC0469" w:rsidP="000D6749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 xml:space="preserve">Our project </w:t>
      </w:r>
      <w:r w:rsidR="000D6749">
        <w:t>contains</w:t>
      </w:r>
      <w:r>
        <w:rPr>
          <w:rStyle w:val="Heading1Char"/>
        </w:rPr>
        <w:t xml:space="preserve"> the features you asked for:</w:t>
      </w:r>
    </w:p>
    <w:p w:rsidR="00CC0469" w:rsidRDefault="000D6749" w:rsidP="000D6749">
      <w:pPr>
        <w:pStyle w:val="ListParagraph"/>
        <w:numPr>
          <w:ilvl w:val="0"/>
          <w:numId w:val="10"/>
        </w:numPr>
      </w:pPr>
      <w:r>
        <w:t>Algorithms for allocating new processes in pre-defined holes</w:t>
      </w:r>
    </w:p>
    <w:p w:rsidR="000D6749" w:rsidRDefault="000D6749" w:rsidP="000D6749">
      <w:pPr>
        <w:pStyle w:val="ListParagraph"/>
        <w:numPr>
          <w:ilvl w:val="1"/>
          <w:numId w:val="10"/>
        </w:numPr>
      </w:pPr>
      <w:r>
        <w:t>First fit algorithm</w:t>
      </w:r>
    </w:p>
    <w:p w:rsidR="000D6749" w:rsidRDefault="000D6749" w:rsidP="000D6749">
      <w:pPr>
        <w:pStyle w:val="ListParagraph"/>
        <w:numPr>
          <w:ilvl w:val="1"/>
          <w:numId w:val="10"/>
        </w:numPr>
      </w:pPr>
      <w:r>
        <w:t>Best fit algorithm</w:t>
      </w:r>
    </w:p>
    <w:p w:rsidR="000D6749" w:rsidRDefault="000D6749" w:rsidP="000D6749">
      <w:pPr>
        <w:pStyle w:val="ListParagraph"/>
        <w:numPr>
          <w:ilvl w:val="1"/>
          <w:numId w:val="10"/>
        </w:numPr>
      </w:pPr>
      <w:r>
        <w:t>Worst fit algorithm</w:t>
      </w:r>
    </w:p>
    <w:p w:rsidR="000D6749" w:rsidRDefault="000D6749" w:rsidP="000D6749">
      <w:pPr>
        <w:pStyle w:val="ListParagraph"/>
        <w:numPr>
          <w:ilvl w:val="0"/>
          <w:numId w:val="10"/>
        </w:numPr>
      </w:pPr>
      <w:r>
        <w:t>Graphical memory using java swing.</w:t>
      </w:r>
    </w:p>
    <w:p w:rsidR="000D6749" w:rsidRDefault="000D6749" w:rsidP="000D6749">
      <w:pPr>
        <w:pStyle w:val="ListParagraph"/>
        <w:numPr>
          <w:ilvl w:val="0"/>
          <w:numId w:val="10"/>
        </w:numPr>
      </w:pPr>
      <w:r>
        <w:t>Deallocating a specific process after allocating it</w:t>
      </w:r>
    </w:p>
    <w:p w:rsidR="000D6749" w:rsidRDefault="000D6749" w:rsidP="000D6749">
      <w:pPr>
        <w:pStyle w:val="ListParagraph"/>
        <w:numPr>
          <w:ilvl w:val="0"/>
          <w:numId w:val="10"/>
        </w:numPr>
      </w:pPr>
      <w:r>
        <w:t>There is a bit of mistake in hole id when deallocating a process but nothing wrong with starting or ending addresses.</w:t>
      </w:r>
    </w:p>
    <w:p w:rsidR="000D6749" w:rsidRDefault="000D6749" w:rsidP="000D6749">
      <w:pPr>
        <w:pStyle w:val="ListParagraph"/>
        <w:ind w:left="0"/>
      </w:pPr>
    </w:p>
    <w:p w:rsidR="000D6749" w:rsidRDefault="000D6749" w:rsidP="000D6749">
      <w:pPr>
        <w:pStyle w:val="Heading1"/>
      </w:pPr>
      <w:r>
        <w:t>A simple user manual</w:t>
      </w:r>
    </w:p>
    <w:p w:rsidR="000D6749" w:rsidRDefault="000D6749" w:rsidP="000D6749">
      <w:pPr>
        <w:pStyle w:val="ListParagraph"/>
        <w:numPr>
          <w:ilvl w:val="0"/>
          <w:numId w:val="11"/>
        </w:numPr>
      </w:pPr>
      <w:r>
        <w:t>Open application by doubling click on the .jar file</w:t>
      </w:r>
    </w:p>
    <w:p w:rsidR="000D6749" w:rsidRDefault="000D6749" w:rsidP="000D6749">
      <w:pPr>
        <w:pStyle w:val="ListParagraph"/>
        <w:numPr>
          <w:ilvl w:val="0"/>
          <w:numId w:val="11"/>
        </w:numPr>
      </w:pPr>
      <w:r>
        <w:t>Choose  number of holes and algorithm from the combo box as the picture</w:t>
      </w:r>
      <w:r w:rsidR="005A4EC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85pt;height:261pt">
            <v:imagedata r:id="rId11" o:title="Capture"/>
          </v:shape>
        </w:pict>
      </w:r>
    </w:p>
    <w:p w:rsidR="005A4ECA" w:rsidRDefault="000D6749" w:rsidP="005A4ECA">
      <w:pPr>
        <w:pStyle w:val="ListParagraph"/>
        <w:numPr>
          <w:ilvl w:val="0"/>
          <w:numId w:val="11"/>
        </w:numPr>
      </w:pPr>
      <w:r>
        <w:lastRenderedPageBreak/>
        <w:t xml:space="preserve">Process </w:t>
      </w:r>
      <w:r w:rsidR="005A4ECA">
        <w:t>submit in order to appear in holes table</w:t>
      </w:r>
      <w:r w:rsidR="005A4ECA">
        <w:pict>
          <v:shape id="_x0000_i1026" type="#_x0000_t75" style="width:338.9pt;height:252.85pt">
            <v:imagedata r:id="rId12" o:title="Capture"/>
          </v:shape>
        </w:pict>
      </w:r>
    </w:p>
    <w:p w:rsidR="005A4ECA" w:rsidRDefault="005A4ECA" w:rsidP="005A4ECA">
      <w:pPr>
        <w:pStyle w:val="ListParagraph"/>
        <w:numPr>
          <w:ilvl w:val="0"/>
          <w:numId w:val="11"/>
        </w:numPr>
      </w:pPr>
      <w:r>
        <w:t>Update table cells as in my demo video</w:t>
      </w:r>
    </w:p>
    <w:p w:rsidR="005A4ECA" w:rsidRDefault="005A4ECA" w:rsidP="005A4ECA">
      <w:pPr>
        <w:pStyle w:val="ListParagraph"/>
        <w:numPr>
          <w:ilvl w:val="0"/>
          <w:numId w:val="11"/>
        </w:numPr>
      </w:pPr>
      <w:r>
        <w:t>Enter a size of process and press submit to allocate one, u can see number of allocated processes in allocation table tab, also you can see graphical memory representation by clicking graphical memory tab as shown in my video demo.</w:t>
      </w:r>
    </w:p>
    <w:p w:rsidR="005A4ECA" w:rsidRDefault="005A4ECA" w:rsidP="005A4ECA">
      <w:pPr>
        <w:pStyle w:val="ListParagraph"/>
        <w:numPr>
          <w:ilvl w:val="0"/>
          <w:numId w:val="11"/>
        </w:numPr>
      </w:pPr>
      <w:r>
        <w:t>You can deallocate a process:</w:t>
      </w:r>
    </w:p>
    <w:p w:rsidR="005A4ECA" w:rsidRDefault="005A4ECA" w:rsidP="005A4ECA">
      <w:pPr>
        <w:pStyle w:val="ListParagraph"/>
        <w:numPr>
          <w:ilvl w:val="1"/>
          <w:numId w:val="11"/>
        </w:numPr>
      </w:pPr>
      <w:r>
        <w:t>Click on allocation table tab</w:t>
      </w:r>
    </w:p>
    <w:p w:rsidR="005A4ECA" w:rsidRPr="000D6749" w:rsidRDefault="005A4ECA" w:rsidP="005A4ECA">
      <w:pPr>
        <w:pStyle w:val="ListParagraph"/>
        <w:numPr>
          <w:ilvl w:val="1"/>
          <w:numId w:val="11"/>
        </w:numPr>
      </w:pPr>
      <w:r>
        <w:t>Right click on one process and choose deallocate “this is shown at the video”</w:t>
      </w:r>
      <w:bookmarkStart w:id="5" w:name="_GoBack"/>
      <w:bookmarkEnd w:id="5"/>
    </w:p>
    <w:p w:rsidR="00CC0469" w:rsidRPr="00CC0469" w:rsidRDefault="00CC0469" w:rsidP="00CC0469"/>
    <w:p w:rsidR="00CC0469" w:rsidRPr="00CC0469" w:rsidRDefault="00CC0469" w:rsidP="00CC0469"/>
    <w:sectPr w:rsidR="00CC0469" w:rsidRPr="00CC0469">
      <w:footerReference w:type="defaul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6D1" w:rsidRDefault="005926D1">
      <w:pPr>
        <w:spacing w:before="0" w:after="0" w:line="240" w:lineRule="auto"/>
      </w:pPr>
      <w:r>
        <w:separator/>
      </w:r>
    </w:p>
  </w:endnote>
  <w:endnote w:type="continuationSeparator" w:id="0">
    <w:p w:rsidR="005926D1" w:rsidRDefault="005926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A4EC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6D1" w:rsidRDefault="005926D1">
      <w:pPr>
        <w:spacing w:before="0" w:after="0" w:line="240" w:lineRule="auto"/>
      </w:pPr>
      <w:r>
        <w:separator/>
      </w:r>
    </w:p>
  </w:footnote>
  <w:footnote w:type="continuationSeparator" w:id="0">
    <w:p w:rsidR="005926D1" w:rsidRDefault="005926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14A53025"/>
    <w:multiLevelType w:val="hybridMultilevel"/>
    <w:tmpl w:val="621EA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A42BD7"/>
    <w:multiLevelType w:val="hybridMultilevel"/>
    <w:tmpl w:val="2B108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512672"/>
    <w:multiLevelType w:val="hybridMultilevel"/>
    <w:tmpl w:val="388E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E03C0"/>
    <w:multiLevelType w:val="hybridMultilevel"/>
    <w:tmpl w:val="FA60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80A52"/>
    <w:multiLevelType w:val="hybridMultilevel"/>
    <w:tmpl w:val="3FDAF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469"/>
    <w:rsid w:val="000D6749"/>
    <w:rsid w:val="002163EE"/>
    <w:rsid w:val="003806E6"/>
    <w:rsid w:val="005926D1"/>
    <w:rsid w:val="005A4ECA"/>
    <w:rsid w:val="006704D8"/>
    <w:rsid w:val="00CC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FBC8A19-42AF-42D4-A5DF-AE44C142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CC0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dy%20khalaf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A04"/>
    <w:rsid w:val="00FA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1BD9D226D56842FD92AB28DA6A236F4B">
    <w:name w:val="1BD9D226D56842FD92AB28DA6A236F4B"/>
  </w:style>
  <w:style w:type="paragraph" w:customStyle="1" w:styleId="1D5F596CA6304F87836533AE468B689D">
    <w:name w:val="1D5F596CA6304F87836533AE468B689D"/>
  </w:style>
  <w:style w:type="paragraph" w:customStyle="1" w:styleId="1D14EA02372B4E7890C32A8B1C2E2AB4">
    <w:name w:val="1D14EA02372B4E7890C32A8B1C2E2AB4"/>
  </w:style>
  <w:style w:type="paragraph" w:customStyle="1" w:styleId="28FF833353F340BCADD7D8C9982EAD7A">
    <w:name w:val="28FF833353F340BCADD7D8C9982EAD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5E10DF-0173-4A1C-BD5C-AC35D3C38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28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Memory Management</dc:title>
  <dc:subject>Mini project</dc:subject>
  <dc:creator>fady khalaf</dc:creator>
  <cp:keywords/>
  <cp:lastModifiedBy>fady khalaf</cp:lastModifiedBy>
  <cp:revision>1</cp:revision>
  <dcterms:created xsi:type="dcterms:W3CDTF">2016-05-06T10:17:00Z</dcterms:created>
  <dcterms:modified xsi:type="dcterms:W3CDTF">2016-05-06T10:45:00Z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